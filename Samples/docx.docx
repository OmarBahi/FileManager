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AB" w:rsidRPr="00141BB5" w:rsidRDefault="00141BB5" w:rsidP="00141BB5">
      <w:pPr>
        <w:jc w:val="center"/>
        <w:rPr>
          <w:sz w:val="72"/>
          <w:szCs w:val="72"/>
        </w:rPr>
      </w:pPr>
      <w:r w:rsidRPr="00141BB5">
        <w:rPr>
          <w:sz w:val="72"/>
          <w:szCs w:val="72"/>
        </w:rPr>
        <w:t>THIS FILE REPLACED</w:t>
      </w:r>
      <w:r w:rsidRPr="00141BB5">
        <w:rPr>
          <w:sz w:val="72"/>
          <w:szCs w:val="72"/>
        </w:rPr>
        <w:cr/>
        <w:t xml:space="preserve">ANOTHER FILE WITH </w:t>
      </w:r>
      <w:r w:rsidRPr="00141BB5">
        <w:rPr>
          <w:sz w:val="72"/>
          <w:szCs w:val="72"/>
        </w:rPr>
        <w:cr/>
        <w:t>THE SAME TYP</w:t>
      </w:r>
      <w:bookmarkStart w:id="0" w:name="_GoBack"/>
      <w:bookmarkEnd w:id="0"/>
      <w:r w:rsidRPr="00141BB5">
        <w:rPr>
          <w:sz w:val="72"/>
          <w:szCs w:val="72"/>
        </w:rPr>
        <w:t xml:space="preserve">E USING </w:t>
      </w:r>
      <w:r w:rsidRPr="00141BB5">
        <w:rPr>
          <w:sz w:val="72"/>
          <w:szCs w:val="72"/>
        </w:rPr>
        <w:cr/>
        <w:t xml:space="preserve">FILE MANAGER TO </w:t>
      </w:r>
      <w:r w:rsidRPr="00141BB5">
        <w:rPr>
          <w:sz w:val="72"/>
          <w:szCs w:val="72"/>
        </w:rPr>
        <w:cr/>
        <w:t xml:space="preserve">PERMANENTLY DELETE </w:t>
      </w:r>
      <w:r w:rsidRPr="00141BB5">
        <w:rPr>
          <w:sz w:val="72"/>
          <w:szCs w:val="72"/>
        </w:rPr>
        <w:cr/>
        <w:t>THE ORIGINAL FILE.</w:t>
      </w:r>
      <w:r w:rsidRPr="00141BB5">
        <w:rPr>
          <w:sz w:val="72"/>
          <w:szCs w:val="72"/>
        </w:rPr>
        <w:cr/>
      </w:r>
      <w:r w:rsidRPr="00141BB5">
        <w:rPr>
          <w:sz w:val="72"/>
          <w:szCs w:val="72"/>
        </w:rPr>
        <w:cr/>
        <w:t>HAVE A NICE DAY</w:t>
      </w:r>
    </w:p>
    <w:sectPr w:rsidR="005E76AB" w:rsidRPr="0014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B5"/>
    <w:rsid w:val="00141BB5"/>
    <w:rsid w:val="003A1154"/>
    <w:rsid w:val="005E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B1476-E4FA-4F2F-B705-21790D11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docx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Bahi</dc:creator>
  <cp:keywords/>
  <dc:description/>
  <cp:lastModifiedBy>Omar Bahi</cp:lastModifiedBy>
  <cp:revision>2</cp:revision>
  <dcterms:created xsi:type="dcterms:W3CDTF">2017-05-17T13:41:00Z</dcterms:created>
  <dcterms:modified xsi:type="dcterms:W3CDTF">2017-05-17T13:41:00Z</dcterms:modified>
</cp:coreProperties>
</file>